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874C12" w14:textId="77777777" w:rsidR="003026EA" w:rsidRDefault="003026EA" w:rsidP="00572E25"/>
    <w:p w14:paraId="6C7DFEA5" w14:textId="77777777" w:rsidR="003026EA" w:rsidRDefault="003026EA" w:rsidP="00572E25"/>
    <w:p w14:paraId="389EE1F0" w14:textId="77777777" w:rsidR="003026EA" w:rsidRDefault="003026EA" w:rsidP="00572E25"/>
    <w:p w14:paraId="424E955F" w14:textId="77777777" w:rsidR="003026EA" w:rsidRDefault="003026EA" w:rsidP="00572E25"/>
    <w:p w14:paraId="5BC5278A" w14:textId="77777777" w:rsidR="003026EA" w:rsidRDefault="003026EA" w:rsidP="00572E25"/>
    <w:p w14:paraId="358AC4A8" w14:textId="77777777" w:rsidR="003026EA" w:rsidRDefault="003026EA" w:rsidP="00572E25"/>
    <w:p w14:paraId="27A72D9C" w14:textId="77777777" w:rsidR="00F1240F" w:rsidRPr="003026EA" w:rsidRDefault="003026EA" w:rsidP="004A79C9">
      <w:pPr>
        <w:pStyle w:val="Title"/>
      </w:pPr>
      <w:r w:rsidRPr="003026EA">
        <w:t>MyMarketMonitor</w:t>
      </w:r>
    </w:p>
    <w:p w14:paraId="538D8593" w14:textId="77777777" w:rsidR="003026EA" w:rsidRPr="003026EA" w:rsidRDefault="003026EA" w:rsidP="009E2D6D">
      <w:pPr>
        <w:pStyle w:val="Subtitle"/>
      </w:pPr>
      <w:r w:rsidRPr="003026EA">
        <w:t>Styleguide v0.1</w:t>
      </w:r>
    </w:p>
    <w:p w14:paraId="774A3250" w14:textId="77777777" w:rsidR="003026EA" w:rsidRDefault="003026EA" w:rsidP="009E2D6D"/>
    <w:p w14:paraId="74792610" w14:textId="77777777" w:rsidR="003026EA" w:rsidRDefault="003026EA" w:rsidP="009E2D6D"/>
    <w:p w14:paraId="66B62F84" w14:textId="77777777" w:rsidR="003026EA" w:rsidRDefault="003026EA" w:rsidP="009E2D6D"/>
    <w:p w14:paraId="7649D6F5" w14:textId="77777777" w:rsidR="003026EA" w:rsidRDefault="003026EA" w:rsidP="009E2D6D"/>
    <w:p w14:paraId="09C86673" w14:textId="77777777" w:rsidR="003026EA" w:rsidRPr="003026EA" w:rsidRDefault="003026EA" w:rsidP="009E2D6D">
      <w:r w:rsidRPr="003026EA">
        <w:t>Jason Lockwood</w:t>
      </w:r>
    </w:p>
    <w:p w14:paraId="680EFD8D" w14:textId="3449B2D0" w:rsidR="003026EA" w:rsidRDefault="00A917DB" w:rsidP="009E2D6D">
      <w:r>
        <w:t>September 29</w:t>
      </w:r>
      <w:r w:rsidR="003026EA" w:rsidRPr="003026EA">
        <w:t xml:space="preserve">, </w:t>
      </w:r>
      <w:r>
        <w:t>20</w:t>
      </w:r>
      <w:r w:rsidR="003026EA" w:rsidRPr="003026EA">
        <w:t>11</w:t>
      </w:r>
    </w:p>
    <w:p w14:paraId="2221F7C5" w14:textId="77777777" w:rsidR="003026EA" w:rsidRDefault="003026EA" w:rsidP="009E2D6D">
      <w:r>
        <w:br w:type="page"/>
      </w:r>
    </w:p>
    <w:p w14:paraId="0C2B097A" w14:textId="77777777" w:rsidR="003026EA" w:rsidRPr="00C3272A" w:rsidRDefault="003026EA" w:rsidP="004A79C9">
      <w:pPr>
        <w:pStyle w:val="Heading1"/>
      </w:pPr>
      <w:r w:rsidRPr="00C3272A">
        <w:lastRenderedPageBreak/>
        <w:t xml:space="preserve">Text </w:t>
      </w:r>
    </w:p>
    <w:p w14:paraId="6A1736AE" w14:textId="77777777" w:rsidR="009E2D6D" w:rsidRPr="009E2D6D" w:rsidRDefault="009E2D6D" w:rsidP="004A79C9">
      <w:pPr>
        <w:pStyle w:val="Heading2"/>
      </w:pPr>
      <w:r w:rsidRPr="00C3272A">
        <w:t>Default</w:t>
      </w:r>
      <w:r w:rsidRPr="009E2D6D">
        <w:t xml:space="preserve"> text</w:t>
      </w:r>
    </w:p>
    <w:p w14:paraId="1799953E" w14:textId="77777777" w:rsidR="003026EA" w:rsidRDefault="009E2D6D" w:rsidP="009E2D6D">
      <w:r>
        <w:t>Unless specified otherwise, this is the default text for the entire site</w:t>
      </w:r>
      <w:r w:rsidR="00290341">
        <w:t>.  The specifications of text that follows will list only the deviations from the default</w:t>
      </w:r>
      <w:r>
        <w:t>:</w:t>
      </w:r>
    </w:p>
    <w:p w14:paraId="79FF31CE" w14:textId="77777777" w:rsidR="009E2D6D" w:rsidRDefault="009E2D6D" w:rsidP="009E2D6D">
      <w:pPr>
        <w:pStyle w:val="ListParagraph"/>
        <w:numPr>
          <w:ilvl w:val="0"/>
          <w:numId w:val="1"/>
        </w:numPr>
      </w:pPr>
      <w:r>
        <w:t>Font: Verdana</w:t>
      </w:r>
    </w:p>
    <w:p w14:paraId="4E269436" w14:textId="77777777" w:rsidR="009E2D6D" w:rsidRDefault="00C3272A" w:rsidP="009E2D6D">
      <w:pPr>
        <w:pStyle w:val="ListParagraph"/>
        <w:numPr>
          <w:ilvl w:val="0"/>
          <w:numId w:val="1"/>
        </w:numPr>
      </w:pPr>
      <w:r>
        <w:t>Siz</w:t>
      </w:r>
      <w:r w:rsidR="009E2D6D">
        <w:t>e: 11pt</w:t>
      </w:r>
    </w:p>
    <w:p w14:paraId="3910B682" w14:textId="77777777" w:rsidR="00C3272A" w:rsidRDefault="00C3272A" w:rsidP="009E2D6D">
      <w:pPr>
        <w:pStyle w:val="ListParagraph"/>
        <w:numPr>
          <w:ilvl w:val="0"/>
          <w:numId w:val="1"/>
        </w:numPr>
      </w:pPr>
      <w:r>
        <w:t>Weight: Normal</w:t>
      </w:r>
    </w:p>
    <w:p w14:paraId="5136595D" w14:textId="77777777" w:rsidR="00C3272A" w:rsidRDefault="009E2D6D" w:rsidP="00C3272A">
      <w:pPr>
        <w:pStyle w:val="ListParagraph"/>
        <w:numPr>
          <w:ilvl w:val="0"/>
          <w:numId w:val="1"/>
        </w:numPr>
      </w:pPr>
      <w:r>
        <w:t>Colour: RGB(66,66,66) Hex: #</w:t>
      </w:r>
      <w:r w:rsidRPr="009E2D6D">
        <w:t>424242</w:t>
      </w:r>
    </w:p>
    <w:p w14:paraId="2D0F3135" w14:textId="77777777" w:rsidR="009E2D6D" w:rsidRDefault="009E2D6D" w:rsidP="004A79C9">
      <w:pPr>
        <w:pStyle w:val="Heading2"/>
      </w:pPr>
      <w:r w:rsidRPr="00C3272A">
        <w:t>Primary</w:t>
      </w:r>
      <w:r>
        <w:t xml:space="preserve"> Navigation Text</w:t>
      </w:r>
    </w:p>
    <w:p w14:paraId="3ADF91BA" w14:textId="77777777" w:rsidR="00C3272A" w:rsidRDefault="00C3272A" w:rsidP="00C3272A">
      <w:r>
        <w:t>Text used in the primary navigation</w:t>
      </w:r>
    </w:p>
    <w:p w14:paraId="2DE64D62" w14:textId="77777777" w:rsidR="00C3272A" w:rsidRDefault="00C3272A" w:rsidP="00C3272A">
      <w:pPr>
        <w:pStyle w:val="ListParagraph"/>
        <w:numPr>
          <w:ilvl w:val="0"/>
          <w:numId w:val="2"/>
        </w:numPr>
      </w:pPr>
      <w:r>
        <w:t>Size:  12pt</w:t>
      </w:r>
    </w:p>
    <w:p w14:paraId="77338702" w14:textId="77777777" w:rsidR="00C3272A" w:rsidRDefault="00C3272A" w:rsidP="00C3272A">
      <w:pPr>
        <w:pStyle w:val="ListParagraph"/>
        <w:numPr>
          <w:ilvl w:val="0"/>
          <w:numId w:val="2"/>
        </w:numPr>
      </w:pPr>
      <w:r>
        <w:t>Weight: Bold</w:t>
      </w:r>
    </w:p>
    <w:p w14:paraId="0ECF52D6" w14:textId="77777777" w:rsidR="00C3272A" w:rsidRDefault="00C3272A" w:rsidP="00C3272A">
      <w:pPr>
        <w:pStyle w:val="ListParagraph"/>
        <w:numPr>
          <w:ilvl w:val="0"/>
          <w:numId w:val="2"/>
        </w:numPr>
      </w:pPr>
      <w:r>
        <w:t>Colour (not selected): RGB(145,50,35) Hex: #913222</w:t>
      </w:r>
    </w:p>
    <w:p w14:paraId="42A9A001" w14:textId="77777777" w:rsidR="00C3272A" w:rsidRPr="00C3272A" w:rsidRDefault="00C3272A" w:rsidP="00C3272A">
      <w:pPr>
        <w:pStyle w:val="ListParagraph"/>
        <w:numPr>
          <w:ilvl w:val="0"/>
          <w:numId w:val="2"/>
        </w:numPr>
      </w:pPr>
      <w:r>
        <w:t>Colour (selected): RGB(255,255,255) Hex: #ffffff</w:t>
      </w:r>
    </w:p>
    <w:p w14:paraId="006C0C0D" w14:textId="77777777" w:rsidR="009E2D6D" w:rsidRDefault="009E2D6D" w:rsidP="004A79C9">
      <w:pPr>
        <w:pStyle w:val="Heading2"/>
      </w:pPr>
      <w:r>
        <w:t>Parameter labels</w:t>
      </w:r>
    </w:p>
    <w:p w14:paraId="4C16FF5A" w14:textId="77777777" w:rsidR="00C3272A" w:rsidRDefault="00C3272A" w:rsidP="00C3272A">
      <w:r>
        <w:t>Labels for drop downs, radio buttons etc in the parameter panel</w:t>
      </w:r>
    </w:p>
    <w:p w14:paraId="551E4189" w14:textId="750B0D49" w:rsidR="00C3272A" w:rsidRDefault="00C3272A" w:rsidP="00B1112E">
      <w:pPr>
        <w:pStyle w:val="ListParagraph"/>
        <w:numPr>
          <w:ilvl w:val="0"/>
          <w:numId w:val="3"/>
        </w:numPr>
      </w:pPr>
      <w:r>
        <w:t>Size: 12pt</w:t>
      </w:r>
    </w:p>
    <w:p w14:paraId="04C5031C" w14:textId="77777777" w:rsidR="00C3272A" w:rsidRPr="00C3272A" w:rsidRDefault="00C3272A" w:rsidP="00C3272A">
      <w:pPr>
        <w:pStyle w:val="ListParagraph"/>
        <w:numPr>
          <w:ilvl w:val="0"/>
          <w:numId w:val="3"/>
        </w:numPr>
      </w:pPr>
      <w:r>
        <w:t>Colour: RGB(99,67,41) Hex: #634329</w:t>
      </w:r>
    </w:p>
    <w:p w14:paraId="1514F096" w14:textId="77777777" w:rsidR="009E2D6D" w:rsidRDefault="00C3272A" w:rsidP="004A79C9">
      <w:pPr>
        <w:pStyle w:val="Heading2"/>
      </w:pPr>
      <w:r>
        <w:t>Chart series</w:t>
      </w:r>
      <w:r w:rsidR="009E2D6D">
        <w:t xml:space="preserve"> labels</w:t>
      </w:r>
    </w:p>
    <w:p w14:paraId="5F5E72CC" w14:textId="77777777" w:rsidR="00C3272A" w:rsidRDefault="00C3272A" w:rsidP="00C3272A">
      <w:r>
        <w:t>Text describing each series in a chart</w:t>
      </w:r>
    </w:p>
    <w:p w14:paraId="16CB6A33" w14:textId="7446F4BD" w:rsidR="00C3272A" w:rsidRDefault="00C3272A" w:rsidP="00C3272A">
      <w:pPr>
        <w:pStyle w:val="ListParagraph"/>
        <w:numPr>
          <w:ilvl w:val="0"/>
          <w:numId w:val="4"/>
        </w:numPr>
      </w:pPr>
      <w:r>
        <w:t>Colour: RGB(99,67,41) Hex: #634329</w:t>
      </w:r>
    </w:p>
    <w:p w14:paraId="71193E62" w14:textId="707B2BC3" w:rsidR="00B1112E" w:rsidRPr="00C3272A" w:rsidRDefault="00B1112E" w:rsidP="00C3272A">
      <w:pPr>
        <w:pStyle w:val="ListParagraph"/>
        <w:numPr>
          <w:ilvl w:val="0"/>
          <w:numId w:val="4"/>
        </w:numPr>
      </w:pPr>
      <w:r>
        <w:t>Weight: normal, bold for highlight</w:t>
      </w:r>
    </w:p>
    <w:p w14:paraId="14B5E9D1" w14:textId="64EC7A0A" w:rsidR="009E2D6D" w:rsidRDefault="00B1112E" w:rsidP="004A79C9">
      <w:pPr>
        <w:pStyle w:val="Heading2"/>
      </w:pPr>
      <w:r>
        <w:t>Chart d</w:t>
      </w:r>
      <w:r w:rsidR="00C3272A">
        <w:t>ata labels</w:t>
      </w:r>
    </w:p>
    <w:p w14:paraId="6127E2C8" w14:textId="1B529D70" w:rsidR="00B1112E" w:rsidRDefault="00B1112E" w:rsidP="00B1112E">
      <w:r>
        <w:t>Numeric labels for specific data points</w:t>
      </w:r>
    </w:p>
    <w:p w14:paraId="5233F0B1" w14:textId="445A6BCC" w:rsidR="00B1112E" w:rsidRDefault="00B1112E" w:rsidP="00B1112E">
      <w:pPr>
        <w:pStyle w:val="ListParagraph"/>
        <w:numPr>
          <w:ilvl w:val="0"/>
          <w:numId w:val="4"/>
        </w:numPr>
      </w:pPr>
      <w:r>
        <w:t>Size: 9pt</w:t>
      </w:r>
    </w:p>
    <w:p w14:paraId="5E281FD7" w14:textId="2A592388" w:rsidR="00B1112E" w:rsidRDefault="00B1112E" w:rsidP="00B1112E">
      <w:pPr>
        <w:pStyle w:val="ListParagraph"/>
        <w:numPr>
          <w:ilvl w:val="0"/>
          <w:numId w:val="4"/>
        </w:numPr>
      </w:pPr>
      <w:r>
        <w:t>Colour: RGB(55,31,12) Hex: #371f0c</w:t>
      </w:r>
    </w:p>
    <w:p w14:paraId="726A51C0" w14:textId="77BEB77A" w:rsidR="00B1112E" w:rsidRDefault="00B1112E" w:rsidP="004A79C9">
      <w:pPr>
        <w:pStyle w:val="Heading2"/>
      </w:pPr>
      <w:r>
        <w:t>Chart axis labels</w:t>
      </w:r>
    </w:p>
    <w:p w14:paraId="73CF16A0" w14:textId="765FADE8" w:rsidR="00B1112E" w:rsidRDefault="00B1112E" w:rsidP="00B1112E">
      <w:r>
        <w:t>Text defining points along the axis</w:t>
      </w:r>
    </w:p>
    <w:p w14:paraId="4F9F81D6" w14:textId="2976DD52" w:rsidR="00B1112E" w:rsidRDefault="00B1112E" w:rsidP="00B1112E">
      <w:pPr>
        <w:pStyle w:val="ListParagraph"/>
        <w:numPr>
          <w:ilvl w:val="0"/>
          <w:numId w:val="4"/>
        </w:numPr>
      </w:pPr>
      <w:r>
        <w:t>Size: 9-11pt depending on requirement (default 11pt, smaller if necessary)</w:t>
      </w:r>
    </w:p>
    <w:p w14:paraId="1C9099D5" w14:textId="609C8EA5" w:rsidR="00B1112E" w:rsidRPr="00B1112E" w:rsidRDefault="00B1112E" w:rsidP="00B1112E">
      <w:pPr>
        <w:pStyle w:val="ListParagraph"/>
        <w:numPr>
          <w:ilvl w:val="0"/>
          <w:numId w:val="4"/>
        </w:numPr>
      </w:pPr>
      <w:r>
        <w:t>Colour: RGB(99,67,41) Hex: #634329</w:t>
      </w:r>
    </w:p>
    <w:p w14:paraId="404AC2EA" w14:textId="0F245437" w:rsidR="00B1112E" w:rsidRDefault="00B1112E" w:rsidP="004A79C9">
      <w:pPr>
        <w:pStyle w:val="Heading2"/>
      </w:pPr>
      <w:r>
        <w:t>Chart/Table titles</w:t>
      </w:r>
    </w:p>
    <w:p w14:paraId="082B4029" w14:textId="5483AE55" w:rsidR="00572E25" w:rsidRDefault="00572E25" w:rsidP="00572E25">
      <w:r>
        <w:t>Labels for main items</w:t>
      </w:r>
    </w:p>
    <w:p w14:paraId="7E4913A5" w14:textId="097A3661" w:rsidR="00572E25" w:rsidRDefault="00572E25" w:rsidP="00572E25">
      <w:pPr>
        <w:pStyle w:val="ListParagraph"/>
        <w:numPr>
          <w:ilvl w:val="0"/>
          <w:numId w:val="5"/>
        </w:numPr>
      </w:pPr>
      <w:r>
        <w:t>Size 14pt</w:t>
      </w:r>
    </w:p>
    <w:p w14:paraId="259969BD" w14:textId="17D369B4" w:rsidR="00572E25" w:rsidRDefault="00572E25" w:rsidP="00572E25">
      <w:pPr>
        <w:pStyle w:val="ListParagraph"/>
        <w:numPr>
          <w:ilvl w:val="0"/>
          <w:numId w:val="5"/>
        </w:numPr>
      </w:pPr>
      <w:r>
        <w:t>Colour: RGB(145,50,35) Hex: #913222</w:t>
      </w:r>
    </w:p>
    <w:p w14:paraId="48AF8723" w14:textId="08F64329" w:rsidR="004A79C9" w:rsidRDefault="004A79C9" w:rsidP="004A79C9">
      <w:pPr>
        <w:pStyle w:val="Heading2"/>
      </w:pPr>
      <w:r>
        <w:t>Table column headers</w:t>
      </w:r>
    </w:p>
    <w:p w14:paraId="10E0267B" w14:textId="77777777" w:rsidR="004A79C9" w:rsidRDefault="004A79C9" w:rsidP="004A79C9">
      <w:r>
        <w:t>Labels for main items</w:t>
      </w:r>
    </w:p>
    <w:p w14:paraId="0DFA2393" w14:textId="7465D069" w:rsidR="004A79C9" w:rsidRDefault="004A79C9" w:rsidP="004A79C9">
      <w:pPr>
        <w:pStyle w:val="ListParagraph"/>
        <w:numPr>
          <w:ilvl w:val="0"/>
          <w:numId w:val="16"/>
        </w:numPr>
      </w:pPr>
      <w:r>
        <w:t>Weight: bold</w:t>
      </w:r>
    </w:p>
    <w:p w14:paraId="6455BFE4" w14:textId="78F80513" w:rsidR="004A79C9" w:rsidRPr="00572E25" w:rsidRDefault="004A79C9" w:rsidP="004A79C9">
      <w:pPr>
        <w:pStyle w:val="ListParagraph"/>
        <w:numPr>
          <w:ilvl w:val="0"/>
          <w:numId w:val="5"/>
        </w:numPr>
      </w:pPr>
      <w:r>
        <w:t>Colour: RGB(99,67,41) Hex: #634329</w:t>
      </w:r>
    </w:p>
    <w:p w14:paraId="21D7AEC0" w14:textId="77777777" w:rsidR="00C3272A" w:rsidRDefault="00C3272A" w:rsidP="004A79C9">
      <w:pPr>
        <w:pStyle w:val="Heading2"/>
      </w:pPr>
      <w:r>
        <w:t>Links</w:t>
      </w:r>
    </w:p>
    <w:p w14:paraId="6A57BB96" w14:textId="4B98E9F3" w:rsidR="00C3272A" w:rsidRDefault="00572E25" w:rsidP="009E2D6D">
      <w:r>
        <w:t>Standard link text</w:t>
      </w:r>
    </w:p>
    <w:p w14:paraId="05C75873" w14:textId="289F3C8B" w:rsidR="00572E25" w:rsidRDefault="00572E25" w:rsidP="00572E25">
      <w:pPr>
        <w:pStyle w:val="ListParagraph"/>
        <w:numPr>
          <w:ilvl w:val="0"/>
          <w:numId w:val="15"/>
        </w:numPr>
      </w:pPr>
      <w:r>
        <w:t>Colour: RGB(228,76,22) Hex: #e44c16</w:t>
      </w:r>
    </w:p>
    <w:p w14:paraId="3C0861DD" w14:textId="7FE2717D" w:rsidR="00572E25" w:rsidRPr="009E2D6D" w:rsidRDefault="00572E25" w:rsidP="00572E25">
      <w:pPr>
        <w:pStyle w:val="ListParagraph"/>
        <w:numPr>
          <w:ilvl w:val="0"/>
          <w:numId w:val="15"/>
        </w:numPr>
      </w:pPr>
      <w:r>
        <w:lastRenderedPageBreak/>
        <w:t>Text-decoration (on hover): underline</w:t>
      </w:r>
    </w:p>
    <w:p w14:paraId="51C9BF68" w14:textId="4D6E64E6" w:rsidR="004A79C9" w:rsidRPr="004A79C9" w:rsidRDefault="002B63EA" w:rsidP="004A79C9">
      <w:pPr>
        <w:pStyle w:val="Heading1"/>
      </w:pPr>
      <w:r w:rsidRPr="004A79C9">
        <w:t>Charts</w:t>
      </w:r>
    </w:p>
    <w:p w14:paraId="5F78AC5D" w14:textId="522B31DC" w:rsidR="004A79C9" w:rsidRDefault="004A79C9" w:rsidP="004A79C9">
      <w:pPr>
        <w:pStyle w:val="Heading2"/>
        <w:numPr>
          <w:ilvl w:val="1"/>
          <w:numId w:val="21"/>
        </w:numPr>
      </w:pPr>
      <w:r>
        <w:t>Standard bar</w:t>
      </w:r>
    </w:p>
    <w:p w14:paraId="02771996" w14:textId="360F7852" w:rsidR="004F2B76" w:rsidRPr="004F2B76" w:rsidRDefault="004F2B76" w:rsidP="004F2B76">
      <w:pPr>
        <w:pStyle w:val="ListParagraph"/>
        <w:numPr>
          <w:ilvl w:val="0"/>
          <w:numId w:val="22"/>
        </w:numPr>
      </w:pPr>
      <w:r>
        <w:t>Colour: RGB(216,206,191) Hex: #</w:t>
      </w:r>
      <w:r w:rsidRPr="004F2B76">
        <w:t xml:space="preserve"> d8cebf</w:t>
      </w:r>
    </w:p>
    <w:p w14:paraId="33795E80" w14:textId="5E24AB33" w:rsidR="004A79C9" w:rsidRDefault="004A79C9" w:rsidP="004A79C9">
      <w:pPr>
        <w:pStyle w:val="Heading2"/>
      </w:pPr>
      <w:r>
        <w:t>Highlight bar</w:t>
      </w:r>
    </w:p>
    <w:p w14:paraId="0A87AAB3" w14:textId="471E8D28" w:rsidR="004F2B76" w:rsidRPr="004F2B76" w:rsidRDefault="004F2B76" w:rsidP="004F2B76">
      <w:pPr>
        <w:pStyle w:val="ListParagraph"/>
        <w:numPr>
          <w:ilvl w:val="0"/>
          <w:numId w:val="22"/>
        </w:numPr>
      </w:pPr>
      <w:r>
        <w:t>Colour: RGB(183,164,140) Hex: #</w:t>
      </w:r>
      <w:r w:rsidRPr="004F2B76">
        <w:t xml:space="preserve"> b7a48c</w:t>
      </w:r>
    </w:p>
    <w:p w14:paraId="4D2B72CC" w14:textId="275B77B5" w:rsidR="004A79C9" w:rsidRDefault="004A79C9" w:rsidP="004A79C9">
      <w:pPr>
        <w:pStyle w:val="Heading2"/>
      </w:pPr>
      <w:r>
        <w:t>Axis</w:t>
      </w:r>
    </w:p>
    <w:p w14:paraId="305F959C" w14:textId="4D21455C" w:rsidR="00DB1B3D" w:rsidRDefault="00A917DB" w:rsidP="00DB1B3D">
      <w:pPr>
        <w:pStyle w:val="ListParagraph"/>
        <w:numPr>
          <w:ilvl w:val="0"/>
          <w:numId w:val="22"/>
        </w:numPr>
      </w:pPr>
      <w:r>
        <w:t>1px Solid</w:t>
      </w:r>
    </w:p>
    <w:p w14:paraId="3E292FF3" w14:textId="1BBFF165" w:rsidR="00A917DB" w:rsidRPr="00DB1B3D" w:rsidRDefault="00A917DB" w:rsidP="00A917DB">
      <w:pPr>
        <w:pStyle w:val="ListParagraph"/>
        <w:numPr>
          <w:ilvl w:val="0"/>
          <w:numId w:val="22"/>
        </w:numPr>
      </w:pPr>
      <w:r>
        <w:t>Colour: RGB(183,164,140) Hex: #</w:t>
      </w:r>
      <w:r w:rsidRPr="004F2B76">
        <w:t xml:space="preserve"> b7a48c</w:t>
      </w:r>
    </w:p>
    <w:p w14:paraId="7B0C102D" w14:textId="2F756D73" w:rsidR="004A79C9" w:rsidRDefault="004A79C9" w:rsidP="004A79C9">
      <w:pPr>
        <w:pStyle w:val="Heading2"/>
      </w:pPr>
      <w:r>
        <w:t>Gridlines</w:t>
      </w:r>
    </w:p>
    <w:p w14:paraId="2D9C7A52" w14:textId="1995109B" w:rsidR="00A917DB" w:rsidRDefault="00A917DB" w:rsidP="00A917DB">
      <w:pPr>
        <w:pStyle w:val="ListParagraph"/>
        <w:numPr>
          <w:ilvl w:val="0"/>
          <w:numId w:val="23"/>
        </w:numPr>
      </w:pPr>
      <w:r>
        <w:t>1px dotted</w:t>
      </w:r>
    </w:p>
    <w:p w14:paraId="736C375E" w14:textId="74A68153" w:rsidR="00A917DB" w:rsidRDefault="00A917DB" w:rsidP="00A917DB">
      <w:pPr>
        <w:pStyle w:val="ListParagraph"/>
        <w:numPr>
          <w:ilvl w:val="0"/>
          <w:numId w:val="23"/>
        </w:numPr>
      </w:pPr>
      <w:r>
        <w:t>Colour: RGB(183,164,140) Hex: #</w:t>
      </w:r>
      <w:r w:rsidRPr="004F2B76">
        <w:t xml:space="preserve"> b7a48c</w:t>
      </w:r>
    </w:p>
    <w:p w14:paraId="58CBF130" w14:textId="05E8CC9F" w:rsidR="00944BBA" w:rsidRDefault="00944BBA" w:rsidP="00944BBA">
      <w:pPr>
        <w:pStyle w:val="Heading2"/>
      </w:pPr>
      <w:r>
        <w:t>Series colours</w:t>
      </w:r>
    </w:p>
    <w:p w14:paraId="22F0AB4F" w14:textId="07D83724" w:rsidR="00944BBA" w:rsidRDefault="00944BBA" w:rsidP="00944BBA">
      <w:r>
        <w:t>Use the following values for lines/bars where applicable, in this order:</w:t>
      </w:r>
      <w:bookmarkStart w:id="0" w:name="_GoBack"/>
      <w:bookmarkEnd w:id="0"/>
    </w:p>
    <w:p w14:paraId="64440194" w14:textId="77777777" w:rsidR="00944BBA" w:rsidRPr="00944BBA" w:rsidRDefault="00944BBA" w:rsidP="00944BBA">
      <w:pPr>
        <w:ind w:left="360"/>
      </w:pPr>
      <w:r w:rsidRPr="00944BBA">
        <w:t>#fcaf17 </w:t>
      </w:r>
      <w:r w:rsidRPr="00944BBA">
        <w:br/>
        <w:t>#ec8026 </w:t>
      </w:r>
      <w:r w:rsidRPr="00944BBA">
        <w:br/>
        <w:t>#e44c16 </w:t>
      </w:r>
      <w:r w:rsidRPr="00944BBA">
        <w:br/>
        <w:t>#923222 </w:t>
      </w:r>
      <w:r w:rsidRPr="00944BBA">
        <w:br/>
        <w:t>#f5ebd7 </w:t>
      </w:r>
      <w:r w:rsidRPr="00944BBA">
        <w:br/>
        <w:t>#634329 </w:t>
      </w:r>
      <w:r w:rsidRPr="00944BBA">
        <w:br/>
        <w:t>#865357 </w:t>
      </w:r>
      <w:r w:rsidRPr="00944BBA">
        <w:br/>
        <w:t>#a2bd90 </w:t>
      </w:r>
      <w:r w:rsidRPr="00944BBA">
        <w:br/>
        <w:t>#00ccff </w:t>
      </w:r>
      <w:r w:rsidRPr="00944BBA">
        <w:br/>
        <w:t>#ccffff </w:t>
      </w:r>
      <w:r w:rsidRPr="00944BBA">
        <w:br/>
        <w:t>#ccffcc </w:t>
      </w:r>
      <w:r w:rsidRPr="00944BBA">
        <w:br/>
        <w:t>#ffff99 </w:t>
      </w:r>
      <w:r w:rsidRPr="00944BBA">
        <w:br/>
        <w:t>#99ccff </w:t>
      </w:r>
      <w:r w:rsidRPr="00944BBA">
        <w:br/>
        <w:t>#ff99cc </w:t>
      </w:r>
      <w:r w:rsidRPr="00944BBA">
        <w:br/>
        <w:t>#cc99ff </w:t>
      </w:r>
      <w:r w:rsidRPr="00944BBA">
        <w:br/>
        <w:t>#ffcc99 </w:t>
      </w:r>
      <w:r w:rsidRPr="00944BBA">
        <w:br/>
        <w:t>#3366ff </w:t>
      </w:r>
      <w:r w:rsidRPr="00944BBA">
        <w:br/>
        <w:t>#33cccc </w:t>
      </w:r>
      <w:r w:rsidRPr="00944BBA">
        <w:br/>
        <w:t>#99cc00 </w:t>
      </w:r>
      <w:r w:rsidRPr="00944BBA">
        <w:br/>
        <w:t>#ffcc00 </w:t>
      </w:r>
      <w:r w:rsidRPr="00944BBA">
        <w:br/>
        <w:t>#ff9900 </w:t>
      </w:r>
      <w:r w:rsidRPr="00944BBA">
        <w:br/>
        <w:t>#ff6600 </w:t>
      </w:r>
      <w:r w:rsidRPr="00944BBA">
        <w:br/>
        <w:t>#666699 </w:t>
      </w:r>
      <w:r w:rsidRPr="00944BBA">
        <w:br/>
        <w:t>#969696 </w:t>
      </w:r>
      <w:r w:rsidRPr="00944BBA">
        <w:br/>
        <w:t>#003366 </w:t>
      </w:r>
      <w:r w:rsidRPr="00944BBA">
        <w:br/>
        <w:t>#339966 </w:t>
      </w:r>
      <w:r w:rsidRPr="00944BBA">
        <w:br/>
        <w:t>#003300 </w:t>
      </w:r>
      <w:r w:rsidRPr="00944BBA">
        <w:br/>
        <w:t>#333300 </w:t>
      </w:r>
      <w:r w:rsidRPr="00944BBA">
        <w:br/>
        <w:t>#993300</w:t>
      </w:r>
    </w:p>
    <w:p w14:paraId="4EFE97D9" w14:textId="77777777" w:rsidR="00944BBA" w:rsidRPr="00944BBA" w:rsidRDefault="00944BBA" w:rsidP="00944BBA"/>
    <w:p w14:paraId="02B33360" w14:textId="77777777" w:rsidR="002B63EA" w:rsidRDefault="002B63EA" w:rsidP="004A79C9">
      <w:pPr>
        <w:pStyle w:val="Heading1"/>
      </w:pPr>
      <w:r>
        <w:lastRenderedPageBreak/>
        <w:t>Tables</w:t>
      </w:r>
    </w:p>
    <w:p w14:paraId="3B1C0278" w14:textId="77BB13C7" w:rsidR="00A917DB" w:rsidRDefault="00A917DB" w:rsidP="00A917DB">
      <w:pPr>
        <w:pStyle w:val="Heading2"/>
      </w:pPr>
      <w:r>
        <w:t>Header line</w:t>
      </w:r>
    </w:p>
    <w:p w14:paraId="3C977CDA" w14:textId="77777777" w:rsidR="00A917DB" w:rsidRDefault="00A917DB" w:rsidP="00A917DB">
      <w:pPr>
        <w:pStyle w:val="ListParagraph"/>
        <w:numPr>
          <w:ilvl w:val="0"/>
          <w:numId w:val="22"/>
        </w:numPr>
      </w:pPr>
      <w:r>
        <w:t>1px Solid</w:t>
      </w:r>
    </w:p>
    <w:p w14:paraId="1A9D8712" w14:textId="77777777" w:rsidR="00A917DB" w:rsidRPr="00DB1B3D" w:rsidRDefault="00A917DB" w:rsidP="00A917DB">
      <w:pPr>
        <w:pStyle w:val="ListParagraph"/>
        <w:numPr>
          <w:ilvl w:val="0"/>
          <w:numId w:val="22"/>
        </w:numPr>
      </w:pPr>
      <w:r>
        <w:t>Colour: RGB(183,164,140) Hex: #</w:t>
      </w:r>
      <w:r w:rsidRPr="004F2B76">
        <w:t xml:space="preserve"> b7a48c</w:t>
      </w:r>
    </w:p>
    <w:p w14:paraId="28538925" w14:textId="1EFA0360" w:rsidR="00A917DB" w:rsidRDefault="00A917DB" w:rsidP="00A917DB">
      <w:pPr>
        <w:pStyle w:val="Heading2"/>
      </w:pPr>
      <w:r>
        <w:t>Row lines</w:t>
      </w:r>
    </w:p>
    <w:p w14:paraId="27C10E7C" w14:textId="77777777" w:rsidR="00A917DB" w:rsidRDefault="00A917DB" w:rsidP="00A917DB">
      <w:pPr>
        <w:pStyle w:val="ListParagraph"/>
        <w:numPr>
          <w:ilvl w:val="0"/>
          <w:numId w:val="23"/>
        </w:numPr>
      </w:pPr>
      <w:r>
        <w:t>1px dotted</w:t>
      </w:r>
    </w:p>
    <w:p w14:paraId="7D553DDC" w14:textId="06277F42" w:rsidR="00A917DB" w:rsidRPr="00A917DB" w:rsidRDefault="00A917DB" w:rsidP="00A917DB">
      <w:pPr>
        <w:pStyle w:val="ListParagraph"/>
        <w:numPr>
          <w:ilvl w:val="0"/>
          <w:numId w:val="23"/>
        </w:numPr>
      </w:pPr>
      <w:r>
        <w:t>Colour: RGB(183,164,140) Hex: #</w:t>
      </w:r>
      <w:r w:rsidRPr="004F2B76">
        <w:t xml:space="preserve"> b7a48c</w:t>
      </w:r>
    </w:p>
    <w:p w14:paraId="65B696D7" w14:textId="77777777" w:rsidR="002B63EA" w:rsidRPr="002B63EA" w:rsidRDefault="002B63EA" w:rsidP="009E2D6D"/>
    <w:sectPr w:rsidR="002B63EA" w:rsidRPr="002B63EA" w:rsidSect="00F5621A">
      <w:headerReference w:type="default" r:id="rId8"/>
      <w:headerReference w:type="first" r:id="rId9"/>
      <w:footerReference w:type="first" r:id="rId10"/>
      <w:pgSz w:w="11907" w:h="16839" w:code="9"/>
      <w:pgMar w:top="720" w:right="1440" w:bottom="720" w:left="1440" w:header="720" w:footer="720" w:gutter="0"/>
      <w:paperSrc w:first="15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067350" w14:textId="77777777" w:rsidR="00DB1B3D" w:rsidRDefault="00DB1B3D" w:rsidP="009E2D6D">
      <w:r>
        <w:separator/>
      </w:r>
    </w:p>
  </w:endnote>
  <w:endnote w:type="continuationSeparator" w:id="0">
    <w:p w14:paraId="3F1E1F80" w14:textId="77777777" w:rsidR="00DB1B3D" w:rsidRDefault="00DB1B3D" w:rsidP="009E2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C0320" w14:textId="313A6C42" w:rsidR="00DB1B3D" w:rsidRPr="00F1240F" w:rsidRDefault="00DB1B3D" w:rsidP="009E2D6D">
    <w:pPr>
      <w:pStyle w:val="Footer"/>
    </w:pPr>
    <w:r>
      <w:rPr>
        <w:noProof/>
      </w:rPr>
      <mc:AlternateContent>
        <mc:Choice Requires="wps">
          <w:drawing>
            <wp:inline distT="0" distB="0" distL="0" distR="0" wp14:anchorId="2CA87AE6" wp14:editId="567F91B6">
              <wp:extent cx="6858000" cy="0"/>
              <wp:effectExtent l="12700" t="12700" r="25400" b="25400"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AEE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id="Line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" strokecolor="#00aeef" strokeweight=".25pt">
              <w10:anchorlock/>
            </v:line>
          </w:pict>
        </mc:Fallback>
      </mc:AlternateContent>
    </w:r>
    <w:r>
      <w:t>Theaterstrasse 4, 4051 Basel, Switzerland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C5A3A7" w14:textId="77777777" w:rsidR="00DB1B3D" w:rsidRDefault="00DB1B3D" w:rsidP="009E2D6D">
      <w:r>
        <w:separator/>
      </w:r>
    </w:p>
  </w:footnote>
  <w:footnote w:type="continuationSeparator" w:id="0">
    <w:p w14:paraId="1E1D0521" w14:textId="77777777" w:rsidR="00DB1B3D" w:rsidRDefault="00DB1B3D" w:rsidP="009E2D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509073" w14:textId="77777777" w:rsidR="00DB1B3D" w:rsidRDefault="00DB1B3D" w:rsidP="009E2D6D">
    <w:pPr>
      <w:pStyle w:val="Header"/>
    </w:pPr>
    <w:r>
      <w:rPr>
        <w:noProof/>
      </w:rPr>
      <w:drawing>
        <wp:inline distT="0" distB="0" distL="0" distR="0" wp14:anchorId="1817C42D" wp14:editId="62CDB568">
          <wp:extent cx="6858000" cy="288925"/>
          <wp:effectExtent l="19050" t="0" r="0" b="0"/>
          <wp:docPr id="2" name="Picture 2" descr="secondary hallmark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econdary hallmark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1C25EE0" w14:textId="77777777" w:rsidR="00DB1B3D" w:rsidRDefault="00DB1B3D" w:rsidP="009E2D6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F3A11" w14:textId="77777777" w:rsidR="00DB1B3D" w:rsidRDefault="00DB1B3D" w:rsidP="009E2D6D">
    <w:pPr>
      <w:pStyle w:val="Header"/>
    </w:pPr>
    <w:r>
      <w:rPr>
        <w:noProof/>
      </w:rPr>
      <w:drawing>
        <wp:inline distT="0" distB="0" distL="0" distR="0" wp14:anchorId="08B5466E" wp14:editId="2D5B8FCD">
          <wp:extent cx="6858000" cy="529590"/>
          <wp:effectExtent l="19050" t="0" r="0" b="0"/>
          <wp:docPr id="3" name="Picture 3" descr="hallmark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allmark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5295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D3371DF" w14:textId="77777777" w:rsidR="00DB1B3D" w:rsidRDefault="00DB1B3D" w:rsidP="009E2D6D">
    <w:pPr>
      <w:pStyle w:val="Header"/>
    </w:pPr>
  </w:p>
  <w:p w14:paraId="79A44DBA" w14:textId="77777777" w:rsidR="00DB1B3D" w:rsidRDefault="00DB1B3D" w:rsidP="009E2D6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359FF"/>
    <w:multiLevelType w:val="multilevel"/>
    <w:tmpl w:val="714CD49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F6F45FE"/>
    <w:multiLevelType w:val="multilevel"/>
    <w:tmpl w:val="2DAEE5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A3E6D07"/>
    <w:multiLevelType w:val="hybridMultilevel"/>
    <w:tmpl w:val="D390C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25DFA"/>
    <w:multiLevelType w:val="multilevel"/>
    <w:tmpl w:val="27AC6714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C60DD"/>
    <w:multiLevelType w:val="hybridMultilevel"/>
    <w:tmpl w:val="8744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3553"/>
    <w:multiLevelType w:val="hybridMultilevel"/>
    <w:tmpl w:val="BBF4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5162B"/>
    <w:multiLevelType w:val="hybridMultilevel"/>
    <w:tmpl w:val="34B0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15CD3"/>
    <w:multiLevelType w:val="multilevel"/>
    <w:tmpl w:val="769A571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2B60FF5"/>
    <w:multiLevelType w:val="hybridMultilevel"/>
    <w:tmpl w:val="96DC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536402"/>
    <w:multiLevelType w:val="hybridMultilevel"/>
    <w:tmpl w:val="C444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174E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0326067"/>
    <w:multiLevelType w:val="hybridMultilevel"/>
    <w:tmpl w:val="32C8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C3232C"/>
    <w:multiLevelType w:val="hybridMultilevel"/>
    <w:tmpl w:val="25C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580541"/>
    <w:multiLevelType w:val="multilevel"/>
    <w:tmpl w:val="94088D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703618"/>
    <w:multiLevelType w:val="hybridMultilevel"/>
    <w:tmpl w:val="CE08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0C09E7"/>
    <w:multiLevelType w:val="hybridMultilevel"/>
    <w:tmpl w:val="4684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340262"/>
    <w:multiLevelType w:val="multilevel"/>
    <w:tmpl w:val="A5B6E8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9CC779F"/>
    <w:multiLevelType w:val="multilevel"/>
    <w:tmpl w:val="6E148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27A04FB"/>
    <w:multiLevelType w:val="multilevel"/>
    <w:tmpl w:val="2804A5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AE5FB9"/>
    <w:multiLevelType w:val="hybridMultilevel"/>
    <w:tmpl w:val="F3489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EE5686"/>
    <w:multiLevelType w:val="multilevel"/>
    <w:tmpl w:val="0E74DF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9"/>
  </w:num>
  <w:num w:numId="3">
    <w:abstractNumId w:val="2"/>
  </w:num>
  <w:num w:numId="4">
    <w:abstractNumId w:val="8"/>
  </w:num>
  <w:num w:numId="5">
    <w:abstractNumId w:val="12"/>
  </w:num>
  <w:num w:numId="6">
    <w:abstractNumId w:val="0"/>
  </w:num>
  <w:num w:numId="7">
    <w:abstractNumId w:val="13"/>
  </w:num>
  <w:num w:numId="8">
    <w:abstractNumId w:val="3"/>
  </w:num>
  <w:num w:numId="9">
    <w:abstractNumId w:val="7"/>
  </w:num>
  <w:num w:numId="10">
    <w:abstractNumId w:val="18"/>
  </w:num>
  <w:num w:numId="11">
    <w:abstractNumId w:val="17"/>
  </w:num>
  <w:num w:numId="12">
    <w:abstractNumId w:val="16"/>
  </w:num>
  <w:num w:numId="13">
    <w:abstractNumId w:val="9"/>
  </w:num>
  <w:num w:numId="14">
    <w:abstractNumId w:val="4"/>
  </w:num>
  <w:num w:numId="15">
    <w:abstractNumId w:val="14"/>
  </w:num>
  <w:num w:numId="16">
    <w:abstractNumId w:val="11"/>
  </w:num>
  <w:num w:numId="17">
    <w:abstractNumId w:val="1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1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6EA"/>
    <w:rsid w:val="00290341"/>
    <w:rsid w:val="002B63EA"/>
    <w:rsid w:val="003026EA"/>
    <w:rsid w:val="00423A6D"/>
    <w:rsid w:val="004A79C9"/>
    <w:rsid w:val="004E4A04"/>
    <w:rsid w:val="004F2B76"/>
    <w:rsid w:val="00572E25"/>
    <w:rsid w:val="0084006B"/>
    <w:rsid w:val="00894D37"/>
    <w:rsid w:val="00944BBA"/>
    <w:rsid w:val="009B44FF"/>
    <w:rsid w:val="009E2D6D"/>
    <w:rsid w:val="00A542C5"/>
    <w:rsid w:val="00A917DB"/>
    <w:rsid w:val="00B1112E"/>
    <w:rsid w:val="00B31094"/>
    <w:rsid w:val="00C3272A"/>
    <w:rsid w:val="00C93D19"/>
    <w:rsid w:val="00DB1B3D"/>
    <w:rsid w:val="00E153ED"/>
    <w:rsid w:val="00F1240F"/>
    <w:rsid w:val="00F5621A"/>
    <w:rsid w:val="00FA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EC9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2D6D"/>
    <w:pPr>
      <w:outlineLvl w:val="1"/>
    </w:pPr>
    <w:rPr>
      <w:rFonts w:ascii="Helvetica Neue" w:hAnsi="Helvetica Neue"/>
      <w:color w:val="7F7F7F" w:themeColor="text1" w:themeTint="80"/>
      <w:sz w:val="24"/>
      <w:szCs w:val="24"/>
    </w:rPr>
  </w:style>
  <w:style w:type="paragraph" w:styleId="Heading1">
    <w:name w:val="heading 1"/>
    <w:basedOn w:val="Normal"/>
    <w:next w:val="Normal"/>
    <w:qFormat/>
    <w:rsid w:val="004A79C9"/>
    <w:pPr>
      <w:numPr>
        <w:numId w:val="9"/>
      </w:numPr>
      <w:spacing w:before="360"/>
      <w:outlineLvl w:val="0"/>
    </w:pPr>
    <w:rPr>
      <w:b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4A79C9"/>
    <w:pPr>
      <w:numPr>
        <w:ilvl w:val="1"/>
        <w:numId w:val="6"/>
      </w:numPr>
      <w:spacing w:before="240"/>
    </w:pPr>
    <w:rPr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A79C9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A79C9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A79C9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A79C9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A79C9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A79C9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A79C9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124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1240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E153ED"/>
    <w:rPr>
      <w:rFonts w:ascii="Verdana" w:hAnsi="Verdana"/>
      <w:sz w:val="20"/>
    </w:rPr>
  </w:style>
  <w:style w:type="paragraph" w:styleId="BalloonText">
    <w:name w:val="Balloon Text"/>
    <w:basedOn w:val="Normal"/>
    <w:link w:val="BalloonTextChar"/>
    <w:rsid w:val="00A542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542C5"/>
    <w:rPr>
      <w:rFonts w:ascii="Lucida Grande" w:hAnsi="Lucida Grande"/>
      <w:sz w:val="18"/>
      <w:szCs w:val="18"/>
    </w:rPr>
  </w:style>
  <w:style w:type="paragraph" w:styleId="Title">
    <w:name w:val="Title"/>
    <w:basedOn w:val="Heading1"/>
    <w:next w:val="Normal"/>
    <w:link w:val="TitleChar"/>
    <w:qFormat/>
    <w:rsid w:val="00572E25"/>
    <w:pPr>
      <w:numPr>
        <w:numId w:val="0"/>
      </w:numPr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rsid w:val="003026EA"/>
    <w:rPr>
      <w:rFonts w:ascii="Helvetica Neue" w:hAnsi="Helvetica Neue"/>
      <w:b/>
      <w:color w:val="1F497D" w:themeColor="text2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rsid w:val="003026EA"/>
    <w:pPr>
      <w:numPr>
        <w:ilvl w:val="1"/>
      </w:numPr>
    </w:pPr>
    <w:rPr>
      <w:rFonts w:eastAsiaTheme="majorEastAsia" w:cstheme="majorBidi"/>
      <w:iCs/>
      <w:color w:val="95B3D7" w:themeColor="accent1" w:themeTint="99"/>
      <w:spacing w:val="15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3026EA"/>
    <w:rPr>
      <w:rFonts w:ascii="Helvetica Neue" w:eastAsiaTheme="majorEastAsia" w:hAnsi="Helvetica Neue" w:cstheme="majorBidi"/>
      <w:iCs/>
      <w:color w:val="95B3D7" w:themeColor="accent1" w:themeTint="99"/>
      <w:spacing w:val="15"/>
      <w:sz w:val="48"/>
      <w:szCs w:val="48"/>
    </w:rPr>
  </w:style>
  <w:style w:type="paragraph" w:styleId="ListParagraph">
    <w:name w:val="List Paragraph"/>
    <w:basedOn w:val="Normal"/>
    <w:uiPriority w:val="34"/>
    <w:qFormat/>
    <w:rsid w:val="009E2D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4A79C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4A79C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4A79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4A79C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4A79C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4A79C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4A79C9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2D6D"/>
    <w:pPr>
      <w:outlineLvl w:val="1"/>
    </w:pPr>
    <w:rPr>
      <w:rFonts w:ascii="Helvetica Neue" w:hAnsi="Helvetica Neue"/>
      <w:color w:val="7F7F7F" w:themeColor="text1" w:themeTint="80"/>
      <w:sz w:val="24"/>
      <w:szCs w:val="24"/>
    </w:rPr>
  </w:style>
  <w:style w:type="paragraph" w:styleId="Heading1">
    <w:name w:val="heading 1"/>
    <w:basedOn w:val="Normal"/>
    <w:next w:val="Normal"/>
    <w:qFormat/>
    <w:rsid w:val="004A79C9"/>
    <w:pPr>
      <w:numPr>
        <w:numId w:val="9"/>
      </w:numPr>
      <w:spacing w:before="360"/>
      <w:outlineLvl w:val="0"/>
    </w:pPr>
    <w:rPr>
      <w:b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4A79C9"/>
    <w:pPr>
      <w:numPr>
        <w:ilvl w:val="1"/>
        <w:numId w:val="6"/>
      </w:numPr>
      <w:spacing w:before="240"/>
    </w:pPr>
    <w:rPr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A79C9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A79C9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A79C9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A79C9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A79C9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A79C9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A79C9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124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1240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E153ED"/>
    <w:rPr>
      <w:rFonts w:ascii="Verdana" w:hAnsi="Verdana"/>
      <w:sz w:val="20"/>
    </w:rPr>
  </w:style>
  <w:style w:type="paragraph" w:styleId="BalloonText">
    <w:name w:val="Balloon Text"/>
    <w:basedOn w:val="Normal"/>
    <w:link w:val="BalloonTextChar"/>
    <w:rsid w:val="00A542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542C5"/>
    <w:rPr>
      <w:rFonts w:ascii="Lucida Grande" w:hAnsi="Lucida Grande"/>
      <w:sz w:val="18"/>
      <w:szCs w:val="18"/>
    </w:rPr>
  </w:style>
  <w:style w:type="paragraph" w:styleId="Title">
    <w:name w:val="Title"/>
    <w:basedOn w:val="Heading1"/>
    <w:next w:val="Normal"/>
    <w:link w:val="TitleChar"/>
    <w:qFormat/>
    <w:rsid w:val="00572E25"/>
    <w:pPr>
      <w:numPr>
        <w:numId w:val="0"/>
      </w:numPr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rsid w:val="003026EA"/>
    <w:rPr>
      <w:rFonts w:ascii="Helvetica Neue" w:hAnsi="Helvetica Neue"/>
      <w:b/>
      <w:color w:val="1F497D" w:themeColor="text2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rsid w:val="003026EA"/>
    <w:pPr>
      <w:numPr>
        <w:ilvl w:val="1"/>
      </w:numPr>
    </w:pPr>
    <w:rPr>
      <w:rFonts w:eastAsiaTheme="majorEastAsia" w:cstheme="majorBidi"/>
      <w:iCs/>
      <w:color w:val="95B3D7" w:themeColor="accent1" w:themeTint="99"/>
      <w:spacing w:val="15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3026EA"/>
    <w:rPr>
      <w:rFonts w:ascii="Helvetica Neue" w:eastAsiaTheme="majorEastAsia" w:hAnsi="Helvetica Neue" w:cstheme="majorBidi"/>
      <w:iCs/>
      <w:color w:val="95B3D7" w:themeColor="accent1" w:themeTint="99"/>
      <w:spacing w:val="15"/>
      <w:sz w:val="48"/>
      <w:szCs w:val="48"/>
    </w:rPr>
  </w:style>
  <w:style w:type="paragraph" w:styleId="ListParagraph">
    <w:name w:val="List Paragraph"/>
    <w:basedOn w:val="Normal"/>
    <w:uiPriority w:val="34"/>
    <w:qFormat/>
    <w:rsid w:val="009E2D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4A79C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4A79C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4A79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4A79C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4A79C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4A79C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4A79C9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jlockwood:Library:Application%20Support:Microsoft:Office:User%20Templates:My%20Templates:A4WordDocHallmar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A4WordDocHallmark.dotx</Template>
  <TotalTime>45</TotalTime>
  <Pages>4</Pages>
  <Words>302</Words>
  <Characters>1722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Lockwood</dc:creator>
  <cp:keywords/>
  <dc:description/>
  <cp:lastModifiedBy>Jason Lockwood</cp:lastModifiedBy>
  <cp:revision>6</cp:revision>
  <dcterms:created xsi:type="dcterms:W3CDTF">2011-09-28T09:55:00Z</dcterms:created>
  <dcterms:modified xsi:type="dcterms:W3CDTF">2011-09-29T09:02:00Z</dcterms:modified>
</cp:coreProperties>
</file>